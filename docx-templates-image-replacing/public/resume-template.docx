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14:paraId="630F8DB4" w14:textId="77777777" w:rsidTr="00E941EF">
        <w:tc>
          <w:tcPr>
            <w:tcW w:w="3023" w:type="dxa"/>
          </w:tcPr>
          <w:p w14:paraId="1260FCE9" w14:textId="6000A032" w:rsidR="00B93310" w:rsidRPr="002A5336" w:rsidRDefault="00B65F19" w:rsidP="00B65F19">
            <w:pPr>
              <w:pStyle w:val="1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cs="Times New Roman (标题 CS)"/>
                <w:caps w:val="0"/>
                <w:sz w:val="36"/>
                <w:szCs w:val="36"/>
              </w:rPr>
              <w:t>{</w:t>
            </w:r>
            <w:proofErr w:type="spellStart"/>
            <w:r>
              <w:rPr>
                <w:rFonts w:ascii="Microsoft YaHei UI" w:eastAsia="Microsoft YaHei UI" w:hAnsi="Microsoft YaHei UI" w:cs="Times New Roman (标题 CS)"/>
                <w:caps w:val="0"/>
                <w:sz w:val="36"/>
                <w:szCs w:val="36"/>
              </w:rPr>
              <w:t>name.first</w:t>
            </w:r>
            <w:proofErr w:type="spellEnd"/>
            <w:r>
              <w:rPr>
                <w:rFonts w:ascii="Microsoft YaHei UI" w:eastAsia="Microsoft YaHei UI" w:hAnsi="Microsoft YaHei UI" w:cs="Times New Roman (标题 CS)"/>
                <w:caps w:val="0"/>
                <w:sz w:val="36"/>
                <w:szCs w:val="36"/>
              </w:rPr>
              <w:t>}</w:t>
            </w:r>
            <w:r w:rsidR="00C15E96">
              <w:rPr>
                <w:rFonts w:ascii="Microsoft YaHei UI" w:eastAsia="Microsoft YaHei UI" w:hAnsi="Microsoft YaHei UI" w:cs="Times New Roman (标题 CS)"/>
                <w:caps w:val="0"/>
                <w:sz w:val="36"/>
                <w:szCs w:val="36"/>
              </w:rPr>
              <w:t xml:space="preserve"> {name.last}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14:paraId="1A6B08C5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DD3337D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944B883" wp14:editId="3C677213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49A463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">
      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7C056F8C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3C368D" w14:textId="63852869" w:rsidR="00441EB9" w:rsidRPr="002A5336" w:rsidRDefault="005C7E41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Email: </w:t>
                  </w:r>
                  <w:r w:rsidRPr="005C7E41"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>{email}</w:t>
                  </w:r>
                </w:p>
              </w:tc>
            </w:tr>
            <w:tr w:rsidR="00441EB9" w:rsidRPr="002A5336" w14:paraId="36C96303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7955421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7901FBD" wp14:editId="1F1E7186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079B3BC" id="组 37" o:spid="_x0000_s1026" alt="电话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DQK6kAcyUAAN3e&#13;&#10;AAAOAAAAAAAAAAAAAAAAAC4CAABkcnMvZTJvRG9jLnhtbFBLAQItABQABgAIAAAAIQDbJ8Nc3AAA&#13;&#10;AAgBAAAPAAAAAAAAAAAAAAAAAM0nAABkcnMvZG93bnJldi54bWxQSwUGAAAAAAQABADzAAAA1igA&#13;&#10;AAAA&#13;&#10;">
      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736C8234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6E828A7" w14:textId="7E4B2CC2" w:rsidR="00441EB9" w:rsidRPr="002A5336" w:rsidRDefault="005C7E41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Phone: </w:t>
                  </w:r>
                  <w:r w:rsidRPr="005C7E41"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>{</w:t>
                  </w:r>
                  <w:r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>phone</w:t>
                  </w:r>
                  <w:r w:rsidRPr="005C7E41"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>}</w:t>
                  </w:r>
                </w:p>
              </w:tc>
            </w:tr>
            <w:tr w:rsidR="00441EB9" w:rsidRPr="002A5336" w14:paraId="594E0928" w14:textId="77777777" w:rsidTr="005C7E41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424228B" w14:textId="0A9C3EFC" w:rsidR="00441EB9" w:rsidRPr="002A5336" w:rsidRDefault="00441EB9" w:rsidP="005C7E41">
                  <w:pPr>
                    <w:pStyle w:val="3"/>
                    <w:jc w:val="both"/>
                    <w:rPr>
                      <w:rFonts w:ascii="Microsoft YaHei UI" w:eastAsia="Microsoft YaHei UI" w:hAnsi="Microsoft YaHei UI" w:cstheme="minorBidi" w:hint="eastAsia"/>
                      <w:szCs w:val="18"/>
                    </w:rPr>
                  </w:pPr>
                </w:p>
              </w:tc>
            </w:tr>
            <w:tr w:rsidR="005A7E57" w:rsidRPr="002A5336" w14:paraId="7D0CF7F7" w14:textId="77777777" w:rsidTr="005C7E41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21C23B7E" w14:textId="37A6F5C7" w:rsidR="002C77B9" w:rsidRPr="002A5336" w:rsidRDefault="00C10D2F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Address</w:t>
                  </w:r>
                </w:p>
                <w:p w14:paraId="33712332" w14:textId="77777777"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786DDE92" wp14:editId="2A008D2A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D6DBBE1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6600783" w14:textId="40AE0FAC" w:rsidR="005A7E57" w:rsidRPr="002A5336" w:rsidRDefault="00C10D2F" w:rsidP="00D11C4D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Microsoft YaHei UI" w:eastAsia="Microsoft YaHei UI" w:hAnsi="Microsoft YaHei UI"/>
                    </w:rPr>
                    <w:t>location.city</w:t>
                  </w:r>
                  <w:proofErr w:type="spellEnd"/>
                  <w:proofErr w:type="gramEnd"/>
                  <w:r>
                    <w:rPr>
                      <w:rFonts w:ascii="Microsoft YaHei UI" w:eastAsia="Microsoft YaHei UI" w:hAnsi="Microsoft YaHei UI"/>
                    </w:rPr>
                    <w:t>}, {</w:t>
                  </w:r>
                  <w:proofErr w:type="spellStart"/>
                  <w:r>
                    <w:rPr>
                      <w:rFonts w:ascii="Microsoft YaHei UI" w:eastAsia="Microsoft YaHei UI" w:hAnsi="Microsoft YaHei UI"/>
                    </w:rPr>
                    <w:t>location.state</w:t>
                  </w:r>
                  <w:proofErr w:type="spellEnd"/>
                  <w:r>
                    <w:rPr>
                      <w:rFonts w:ascii="Microsoft YaHei UI" w:eastAsia="Microsoft YaHei UI" w:hAnsi="Microsoft YaHei UI"/>
                    </w:rPr>
                    <w:t>}</w:t>
                  </w:r>
                </w:p>
              </w:tc>
            </w:tr>
          </w:tbl>
          <w:p w14:paraId="5C64D9EF" w14:textId="77777777"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14:paraId="24099C83" w14:textId="77777777"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14:paraId="378B1681" w14:textId="77777777" w:rsidTr="00C10D2F">
              <w:trPr>
                <w:trHeight w:val="410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FC61CA4" w14:textId="3FCDF145" w:rsidR="008F6337" w:rsidRPr="002A5336" w:rsidRDefault="00C10D2F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About Me</w:t>
                  </w:r>
                </w:p>
                <w:p w14:paraId="2EB02BBF" w14:textId="7133784E" w:rsidR="008F6337" w:rsidRPr="00C10D2F" w:rsidRDefault="00251392" w:rsidP="00C10D2F">
                  <w:pPr>
                    <w:pStyle w:val="4"/>
                    <w:rPr>
                      <w:rFonts w:ascii="Microsoft YaHei UI" w:eastAsia="Microsoft YaHei UI" w:hAnsi="Microsoft YaHei UI" w:cs="Times New Roman (标题 CS)" w:hint="eastAsia"/>
                      <w:caps w:val="0"/>
                    </w:rPr>
                  </w:pPr>
                  <w:r>
                    <w:rPr>
                      <w:rFonts w:ascii="Microsoft YaHei UI" w:eastAsia="Microsoft YaHei UI" w:hAnsi="Microsoft YaHei UI" w:cs="Times New Roman (标题 CS)" w:hint="eastAsia"/>
                      <w:caps w:val="0"/>
                    </w:rPr>
                    <w:t>{</w:t>
                  </w:r>
                  <w:r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 xml:space="preserve">IMAGE </w:t>
                  </w:r>
                  <w:r w:rsidR="00864772"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>avatar</w:t>
                  </w:r>
                  <w:r>
                    <w:rPr>
                      <w:rFonts w:ascii="Microsoft YaHei UI" w:eastAsia="Microsoft YaHei UI" w:hAnsi="Microsoft YaHei UI" w:cs="Times New Roman (标题 CS)"/>
                      <w:caps w:val="0"/>
                    </w:rPr>
                    <w:t>}</w:t>
                  </w:r>
                </w:p>
              </w:tc>
            </w:tr>
          </w:tbl>
          <w:p w14:paraId="016D8EE5" w14:textId="77777777" w:rsidR="008F6337" w:rsidRPr="002A5336" w:rsidRDefault="008F6337" w:rsidP="003856C9">
            <w:pPr>
              <w:rPr>
                <w:rFonts w:ascii="Microsoft YaHei UI" w:eastAsia="Microsoft YaHei UI" w:hAnsi="Microsoft YaHei UI" w:hint="eastAsia"/>
              </w:rPr>
            </w:pPr>
          </w:p>
        </w:tc>
      </w:tr>
    </w:tbl>
    <w:p w14:paraId="66BC1A2A" w14:textId="77777777" w:rsidR="00E941EF" w:rsidRPr="002A5336" w:rsidRDefault="00E941EF" w:rsidP="0019561F">
      <w:pPr>
        <w:pStyle w:val="a9"/>
        <w:rPr>
          <w:rFonts w:ascii="Microsoft YaHei UI" w:eastAsia="Microsoft YaHei UI" w:hAnsi="Microsoft YaHei UI" w:hint="eastAsia"/>
        </w:rPr>
      </w:pPr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165E" w14:textId="77777777" w:rsidR="000534A9" w:rsidRDefault="000534A9" w:rsidP="003856C9">
      <w:pPr>
        <w:spacing w:after="0" w:line="240" w:lineRule="auto"/>
      </w:pPr>
      <w:r>
        <w:separator/>
      </w:r>
    </w:p>
  </w:endnote>
  <w:endnote w:type="continuationSeparator" w:id="0">
    <w:p w14:paraId="4DD49AA5" w14:textId="77777777" w:rsidR="000534A9" w:rsidRDefault="000534A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标题 CS)">
    <w:panose1 w:val="020B0604020202020204"/>
    <w:charset w:val="86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1C7F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82ED822" wp14:editId="382687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EEF8003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&#13;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EE13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F67CFEF" wp14:editId="0CA0D0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1A41DC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&#13;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EC9B" w14:textId="77777777" w:rsidR="000534A9" w:rsidRDefault="000534A9" w:rsidP="003856C9">
      <w:pPr>
        <w:spacing w:after="0" w:line="240" w:lineRule="auto"/>
      </w:pPr>
      <w:r>
        <w:separator/>
      </w:r>
    </w:p>
  </w:footnote>
  <w:footnote w:type="continuationSeparator" w:id="0">
    <w:p w14:paraId="61265A0E" w14:textId="77777777" w:rsidR="000534A9" w:rsidRDefault="000534A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7EED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116205E" wp14:editId="78E4AF8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47B3C3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uAM9hYAAPG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mQ4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&#13;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B0BC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92B78DA" wp14:editId="53C81F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046E8C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hPk+BYAAPC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ngw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07hPk+BYAAPCs&#13;&#10;AAAOAAAAAAAAAAAAAAAAAC4CAABkcnMvZTJvRG9jLnhtbFBLAQItABQABgAIAAAAIQBcx3v+3gAA&#13;&#10;AAoBAAAPAAAAAAAAAAAAAAAAAFIZAABkcnMvZG93bnJldi54bWxQSwUGAAAAAAQABADzAAAAXRoA&#13;&#10;AAAA&#13;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41"/>
    <w:rsid w:val="00052BE1"/>
    <w:rsid w:val="000534A9"/>
    <w:rsid w:val="0007412A"/>
    <w:rsid w:val="000C437A"/>
    <w:rsid w:val="0010199E"/>
    <w:rsid w:val="001765FE"/>
    <w:rsid w:val="0019561F"/>
    <w:rsid w:val="001B2AB7"/>
    <w:rsid w:val="001B32D2"/>
    <w:rsid w:val="00251392"/>
    <w:rsid w:val="00255D8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51600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5D23"/>
    <w:rsid w:val="005A7E57"/>
    <w:rsid w:val="005C7E41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618CD"/>
    <w:rsid w:val="00864772"/>
    <w:rsid w:val="008C7CA2"/>
    <w:rsid w:val="008F6337"/>
    <w:rsid w:val="00A42F91"/>
    <w:rsid w:val="00AF1258"/>
    <w:rsid w:val="00B01E52"/>
    <w:rsid w:val="00B4439E"/>
    <w:rsid w:val="00B550FC"/>
    <w:rsid w:val="00B65F19"/>
    <w:rsid w:val="00B85871"/>
    <w:rsid w:val="00B93310"/>
    <w:rsid w:val="00BA4A30"/>
    <w:rsid w:val="00BC1F18"/>
    <w:rsid w:val="00BD2E58"/>
    <w:rsid w:val="00BF6BAB"/>
    <w:rsid w:val="00C007A5"/>
    <w:rsid w:val="00C10D2F"/>
    <w:rsid w:val="00C15E96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CB67C"/>
  <w15:chartTrackingRefBased/>
  <w15:docId w15:val="{AD9CF414-DBB3-DE4B-BA21-358FE426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der/Library/Containers/com.microsoft.Word/Data/Library/Application%20Support/Microsoft/Office/16.0/DTS/zh-CN%7bADD91F6E-E300-F048-B981-FB235F3C7A46%7d/%7b8414338A-C172-7244-ADFC-8F62DE77FEBE%7dtf16392740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23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{name.first}</dc:creator>
  <cp:keywords/>
  <dc:description/>
  <cp:lastModifiedBy>Xihk Colder</cp:lastModifiedBy>
  <cp:revision>13</cp:revision>
  <dcterms:created xsi:type="dcterms:W3CDTF">2021-09-21T07:20:00Z</dcterms:created>
  <dcterms:modified xsi:type="dcterms:W3CDTF">2021-09-21T08:32:00Z</dcterms:modified>
</cp:coreProperties>
</file>